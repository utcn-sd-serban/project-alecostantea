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1B533" w14:textId="01DD04FF" w:rsidR="008C4393" w:rsidRPr="00C770E1" w:rsidRDefault="00C770E1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Pet Hotel</w:t>
      </w:r>
    </w:p>
    <w:p w14:paraId="0711424B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C28E5C7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803D56B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61F2059" w14:textId="77777777" w:rsidR="008C4393" w:rsidRPr="00D047E9" w:rsidRDefault="008C4393" w:rsidP="00D047E9">
      <w:pPr>
        <w:pStyle w:val="InfoBlue"/>
      </w:pPr>
    </w:p>
    <w:p w14:paraId="239FD0A1" w14:textId="3F798F15" w:rsidR="00C770E1" w:rsidRDefault="0004741B" w:rsidP="009225D3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572F64A" w14:textId="77777777" w:rsidR="009225D3" w:rsidRPr="009225D3" w:rsidRDefault="009225D3" w:rsidP="009225D3"/>
    <w:p w14:paraId="68145E08" w14:textId="58171D6C" w:rsidR="00C770E1" w:rsidRPr="0079768E" w:rsidRDefault="00C770E1" w:rsidP="0084072A">
      <w:pPr>
        <w:spacing w:line="240" w:lineRule="auto"/>
        <w:ind w:left="720"/>
        <w:jc w:val="both"/>
        <w:rPr>
          <w:sz w:val="24"/>
        </w:rPr>
      </w:pPr>
      <w:r w:rsidRPr="00C770E1">
        <w:rPr>
          <w:b/>
          <w:sz w:val="24"/>
        </w:rPr>
        <w:t xml:space="preserve">Use case: </w:t>
      </w:r>
      <w:r w:rsidR="0079768E">
        <w:rPr>
          <w:sz w:val="24"/>
        </w:rPr>
        <w:t>Make a reservation for your pet</w:t>
      </w:r>
    </w:p>
    <w:p w14:paraId="320F8B7A" w14:textId="6A975698" w:rsidR="00C770E1" w:rsidRPr="0079768E" w:rsidRDefault="00C770E1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>Primary actor:</w:t>
      </w:r>
      <w:r w:rsidR="0079768E">
        <w:rPr>
          <w:b/>
          <w:sz w:val="24"/>
        </w:rPr>
        <w:t xml:space="preserve"> </w:t>
      </w:r>
      <w:r w:rsidR="0079768E">
        <w:rPr>
          <w:sz w:val="24"/>
        </w:rPr>
        <w:t>Pet owner</w:t>
      </w:r>
    </w:p>
    <w:p w14:paraId="423814D1" w14:textId="37C805AE" w:rsidR="00C770E1" w:rsidRDefault="00C770E1" w:rsidP="0084072A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Main success scenario: </w:t>
      </w:r>
    </w:p>
    <w:p w14:paraId="0F8EC219" w14:textId="5E3E01A3" w:rsidR="0079768E" w:rsidRDefault="0079768E" w:rsidP="0079768E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user logs into his/her account.</w:t>
      </w:r>
    </w:p>
    <w:p w14:paraId="0BD1B67D" w14:textId="33ABC074" w:rsidR="0079768E" w:rsidRDefault="0079768E" w:rsidP="0079768E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user clicks on the “Make reservation” button.</w:t>
      </w:r>
    </w:p>
    <w:p w14:paraId="2E0C0AC7" w14:textId="758D3666" w:rsidR="0079768E" w:rsidRDefault="0079768E" w:rsidP="0079768E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user selects the type of pet.</w:t>
      </w:r>
    </w:p>
    <w:p w14:paraId="456CE994" w14:textId="5BCE039E" w:rsidR="0079768E" w:rsidRDefault="0079768E" w:rsidP="0079768E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>The user selects an available care-taker.</w:t>
      </w:r>
    </w:p>
    <w:p w14:paraId="74BB6D3A" w14:textId="76014DD2" w:rsidR="0079768E" w:rsidRDefault="0079768E" w:rsidP="0079768E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The user selects the period of time. </w:t>
      </w:r>
    </w:p>
    <w:p w14:paraId="2B135E3D" w14:textId="13BB8938" w:rsidR="0079768E" w:rsidRPr="0079768E" w:rsidRDefault="0079768E" w:rsidP="0079768E">
      <w:pPr>
        <w:numPr>
          <w:ilvl w:val="0"/>
          <w:numId w:val="23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The user clicks on the “Save reservation” button. </w:t>
      </w:r>
    </w:p>
    <w:p w14:paraId="1CC45B3A" w14:textId="6D86E14D" w:rsidR="00C770E1" w:rsidRPr="0079768E" w:rsidRDefault="00C770E1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>Extensions:</w:t>
      </w:r>
      <w:r w:rsidR="0079768E">
        <w:rPr>
          <w:b/>
          <w:sz w:val="24"/>
        </w:rPr>
        <w:t xml:space="preserve"> </w:t>
      </w:r>
      <w:r w:rsidR="0079768E">
        <w:rPr>
          <w:sz w:val="24"/>
        </w:rPr>
        <w:t>In the case of an error when making reservation, an error message will be displayed.</w:t>
      </w:r>
    </w:p>
    <w:p w14:paraId="25796481" w14:textId="5E1CC164" w:rsidR="00C770E1" w:rsidRDefault="00C770E1" w:rsidP="0084072A">
      <w:pPr>
        <w:spacing w:line="240" w:lineRule="auto"/>
        <w:ind w:left="720"/>
        <w:jc w:val="both"/>
        <w:rPr>
          <w:b/>
          <w:sz w:val="24"/>
        </w:rPr>
      </w:pPr>
    </w:p>
    <w:p w14:paraId="1034017B" w14:textId="238B6A2C" w:rsidR="00C770E1" w:rsidRDefault="00C770E1" w:rsidP="0084072A">
      <w:pPr>
        <w:spacing w:line="240" w:lineRule="auto"/>
        <w:ind w:left="720"/>
        <w:jc w:val="both"/>
        <w:rPr>
          <w:b/>
          <w:sz w:val="24"/>
        </w:rPr>
      </w:pPr>
    </w:p>
    <w:p w14:paraId="3674D15B" w14:textId="40CB6711" w:rsidR="00C770E1" w:rsidRPr="0079768E" w:rsidRDefault="00C770E1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 xml:space="preserve">Use case: </w:t>
      </w:r>
      <w:r w:rsidR="0079768E">
        <w:rPr>
          <w:sz w:val="24"/>
        </w:rPr>
        <w:t>Cancel a reservation</w:t>
      </w:r>
    </w:p>
    <w:p w14:paraId="762DB711" w14:textId="55B8C7E8" w:rsidR="00C770E1" w:rsidRPr="0079768E" w:rsidRDefault="00C770E1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>Primary actor:</w:t>
      </w:r>
      <w:r w:rsidR="0079768E">
        <w:rPr>
          <w:b/>
          <w:sz w:val="24"/>
        </w:rPr>
        <w:t xml:space="preserve"> </w:t>
      </w:r>
      <w:r w:rsidR="0079768E">
        <w:rPr>
          <w:sz w:val="24"/>
        </w:rPr>
        <w:t>Pet owner</w:t>
      </w:r>
    </w:p>
    <w:p w14:paraId="1E4FF549" w14:textId="2CD9ED3E" w:rsidR="00C770E1" w:rsidRDefault="00C770E1" w:rsidP="0084072A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Main success scenario:</w:t>
      </w:r>
    </w:p>
    <w:p w14:paraId="3F6F34D2" w14:textId="68398769" w:rsidR="0079768E" w:rsidRDefault="0079768E" w:rsidP="0079768E">
      <w:pPr>
        <w:numPr>
          <w:ilvl w:val="0"/>
          <w:numId w:val="26"/>
        </w:numPr>
        <w:spacing w:line="240" w:lineRule="auto"/>
        <w:jc w:val="both"/>
        <w:rPr>
          <w:sz w:val="24"/>
        </w:rPr>
      </w:pPr>
      <w:r>
        <w:rPr>
          <w:sz w:val="24"/>
        </w:rPr>
        <w:t xml:space="preserve">The user logs into his/her account. </w:t>
      </w:r>
    </w:p>
    <w:p w14:paraId="020CACFA" w14:textId="2A7C7681" w:rsidR="0079768E" w:rsidRDefault="009225D3" w:rsidP="0079768E">
      <w:pPr>
        <w:numPr>
          <w:ilvl w:val="0"/>
          <w:numId w:val="26"/>
        </w:numPr>
        <w:spacing w:line="240" w:lineRule="auto"/>
        <w:jc w:val="both"/>
        <w:rPr>
          <w:sz w:val="24"/>
        </w:rPr>
      </w:pPr>
      <w:r>
        <w:rPr>
          <w:sz w:val="24"/>
        </w:rPr>
        <w:t>The user clicks on the “My reservations” button.</w:t>
      </w:r>
    </w:p>
    <w:p w14:paraId="03DAFEB2" w14:textId="482562E7" w:rsidR="009225D3" w:rsidRDefault="009225D3" w:rsidP="0079768E">
      <w:pPr>
        <w:numPr>
          <w:ilvl w:val="0"/>
          <w:numId w:val="26"/>
        </w:numPr>
        <w:spacing w:line="240" w:lineRule="auto"/>
        <w:jc w:val="both"/>
        <w:rPr>
          <w:sz w:val="24"/>
        </w:rPr>
      </w:pPr>
      <w:r>
        <w:rPr>
          <w:sz w:val="24"/>
        </w:rPr>
        <w:t>The user selects a reservation.</w:t>
      </w:r>
    </w:p>
    <w:p w14:paraId="5D5013DB" w14:textId="6AC2B51E" w:rsidR="009225D3" w:rsidRPr="0079768E" w:rsidRDefault="009225D3" w:rsidP="0079768E">
      <w:pPr>
        <w:numPr>
          <w:ilvl w:val="0"/>
          <w:numId w:val="26"/>
        </w:numPr>
        <w:spacing w:line="240" w:lineRule="auto"/>
        <w:jc w:val="both"/>
        <w:rPr>
          <w:sz w:val="24"/>
        </w:rPr>
      </w:pPr>
      <w:r>
        <w:rPr>
          <w:sz w:val="24"/>
        </w:rPr>
        <w:t>The user clicks on the “Cancel reservation” button.</w:t>
      </w:r>
    </w:p>
    <w:p w14:paraId="76508368" w14:textId="2C102C36" w:rsidR="00C770E1" w:rsidRPr="009225D3" w:rsidRDefault="00C770E1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>Extensions:</w:t>
      </w:r>
      <w:r w:rsidR="009225D3">
        <w:rPr>
          <w:b/>
          <w:sz w:val="24"/>
        </w:rPr>
        <w:t xml:space="preserve"> </w:t>
      </w:r>
      <w:r w:rsidR="009225D3">
        <w:rPr>
          <w:sz w:val="24"/>
        </w:rPr>
        <w:t>If the user has no reservations, a window with a message will appear.</w:t>
      </w:r>
    </w:p>
    <w:p w14:paraId="5A093BA1" w14:textId="1EAF594E" w:rsidR="00C770E1" w:rsidRDefault="00C770E1" w:rsidP="0084072A">
      <w:pPr>
        <w:spacing w:line="240" w:lineRule="auto"/>
        <w:ind w:left="720"/>
        <w:jc w:val="both"/>
        <w:rPr>
          <w:b/>
          <w:sz w:val="24"/>
        </w:rPr>
      </w:pPr>
    </w:p>
    <w:p w14:paraId="4801BC1C" w14:textId="44220115" w:rsidR="00C770E1" w:rsidRPr="009225D3" w:rsidRDefault="0079768E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>Use case:</w:t>
      </w:r>
      <w:r w:rsidR="009225D3">
        <w:rPr>
          <w:b/>
          <w:sz w:val="24"/>
        </w:rPr>
        <w:t xml:space="preserve"> </w:t>
      </w:r>
      <w:r w:rsidR="009225D3">
        <w:rPr>
          <w:sz w:val="24"/>
        </w:rPr>
        <w:t>See your pet list</w:t>
      </w:r>
    </w:p>
    <w:p w14:paraId="18C8A5B3" w14:textId="08011776" w:rsidR="0079768E" w:rsidRPr="009225D3" w:rsidRDefault="0079768E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 xml:space="preserve">Primary actor: </w:t>
      </w:r>
      <w:r w:rsidR="009225D3">
        <w:rPr>
          <w:sz w:val="24"/>
        </w:rPr>
        <w:t>Care-taker</w:t>
      </w:r>
    </w:p>
    <w:p w14:paraId="36C9ACFC" w14:textId="2CEDCB6E" w:rsidR="0079768E" w:rsidRDefault="0079768E" w:rsidP="0084072A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Main success scenario: </w:t>
      </w:r>
    </w:p>
    <w:p w14:paraId="39A21254" w14:textId="68341ED9" w:rsidR="009225D3" w:rsidRDefault="009225D3" w:rsidP="009225D3">
      <w:pPr>
        <w:numPr>
          <w:ilvl w:val="0"/>
          <w:numId w:val="28"/>
        </w:numPr>
        <w:spacing w:line="240" w:lineRule="auto"/>
        <w:jc w:val="both"/>
        <w:rPr>
          <w:sz w:val="24"/>
        </w:rPr>
      </w:pPr>
      <w:r>
        <w:rPr>
          <w:sz w:val="24"/>
        </w:rPr>
        <w:t>The user logs into his/her account.</w:t>
      </w:r>
    </w:p>
    <w:p w14:paraId="2DFDC672" w14:textId="76DA7D05" w:rsidR="009225D3" w:rsidRPr="009225D3" w:rsidRDefault="009225D3" w:rsidP="009225D3">
      <w:pPr>
        <w:numPr>
          <w:ilvl w:val="0"/>
          <w:numId w:val="28"/>
        </w:numPr>
        <w:spacing w:line="240" w:lineRule="auto"/>
        <w:jc w:val="both"/>
        <w:rPr>
          <w:sz w:val="24"/>
        </w:rPr>
      </w:pPr>
      <w:r>
        <w:rPr>
          <w:sz w:val="24"/>
        </w:rPr>
        <w:t>The user clicks on the “Pet list” button.</w:t>
      </w:r>
    </w:p>
    <w:p w14:paraId="04549CD9" w14:textId="6B4D67C4" w:rsidR="0079768E" w:rsidRDefault="0079768E" w:rsidP="0084072A">
      <w:pPr>
        <w:spacing w:line="240" w:lineRule="auto"/>
        <w:ind w:left="720"/>
        <w:jc w:val="both"/>
        <w:rPr>
          <w:sz w:val="24"/>
        </w:rPr>
      </w:pPr>
      <w:r>
        <w:rPr>
          <w:b/>
          <w:sz w:val="24"/>
        </w:rPr>
        <w:t xml:space="preserve">Extensions: </w:t>
      </w:r>
      <w:r w:rsidR="009225D3">
        <w:rPr>
          <w:sz w:val="24"/>
        </w:rPr>
        <w:t>If the user has no pets to take care of, a message will be displayed.</w:t>
      </w:r>
    </w:p>
    <w:p w14:paraId="1392C550" w14:textId="2C2E8C2E" w:rsidR="009225D3" w:rsidRDefault="009225D3" w:rsidP="0084072A">
      <w:pPr>
        <w:spacing w:line="240" w:lineRule="auto"/>
        <w:ind w:left="720"/>
        <w:jc w:val="both"/>
      </w:pPr>
    </w:p>
    <w:p w14:paraId="10C4953C" w14:textId="56CF29F5" w:rsidR="009225D3" w:rsidRDefault="009225D3" w:rsidP="0084072A">
      <w:pPr>
        <w:spacing w:line="240" w:lineRule="auto"/>
        <w:ind w:left="720"/>
        <w:jc w:val="both"/>
      </w:pPr>
    </w:p>
    <w:p w14:paraId="64897B9C" w14:textId="6FE9686E" w:rsidR="009225D3" w:rsidRDefault="009225D3" w:rsidP="0084072A">
      <w:pPr>
        <w:spacing w:line="240" w:lineRule="auto"/>
        <w:ind w:left="720"/>
        <w:jc w:val="both"/>
      </w:pPr>
    </w:p>
    <w:p w14:paraId="68583374" w14:textId="1C4B8335" w:rsidR="009225D3" w:rsidRDefault="009225D3" w:rsidP="0084072A">
      <w:pPr>
        <w:spacing w:line="240" w:lineRule="auto"/>
        <w:ind w:left="720"/>
        <w:jc w:val="both"/>
      </w:pPr>
    </w:p>
    <w:p w14:paraId="17F53FB4" w14:textId="128F1901" w:rsidR="009225D3" w:rsidRDefault="009225D3" w:rsidP="0084072A">
      <w:pPr>
        <w:spacing w:line="240" w:lineRule="auto"/>
        <w:ind w:left="720"/>
        <w:jc w:val="both"/>
      </w:pPr>
    </w:p>
    <w:p w14:paraId="16BEE5ED" w14:textId="165F50AC" w:rsidR="009225D3" w:rsidRPr="009225D3" w:rsidRDefault="009225D3" w:rsidP="0084072A">
      <w:pPr>
        <w:spacing w:line="240" w:lineRule="auto"/>
        <w:ind w:left="720"/>
        <w:jc w:val="both"/>
      </w:pPr>
      <w:r>
        <w:br w:type="page"/>
      </w:r>
    </w:p>
    <w:p w14:paraId="5AC85B64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Start w:id="6" w:name="_GoBack"/>
      <w:bookmarkEnd w:id="5"/>
      <w:bookmarkEnd w:id="6"/>
    </w:p>
    <w:p w14:paraId="314B8C59" w14:textId="0A0CF2E6" w:rsidR="0048306E" w:rsidRPr="0048306E" w:rsidRDefault="0048306E" w:rsidP="0048306E">
      <w:pPr>
        <w:tabs>
          <w:tab w:val="left" w:pos="2655"/>
        </w:tabs>
      </w:pPr>
      <w:r>
        <w:pict w14:anchorId="1061A5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4.25pt">
            <v:imagedata r:id="rId9" o:title="use case"/>
          </v:shape>
        </w:pict>
      </w:r>
    </w:p>
    <w:sectPr w:rsidR="0048306E" w:rsidRPr="0048306E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D5098" w14:textId="77777777" w:rsidR="006F58F0" w:rsidRDefault="006F58F0">
      <w:pPr>
        <w:spacing w:line="240" w:lineRule="auto"/>
      </w:pPr>
      <w:r>
        <w:separator/>
      </w:r>
    </w:p>
  </w:endnote>
  <w:endnote w:type="continuationSeparator" w:id="0">
    <w:p w14:paraId="58CC9C41" w14:textId="77777777" w:rsidR="006F58F0" w:rsidRDefault="006F5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D7430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D470F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E7A50" w14:textId="3F55A6A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770E1">
            <w:t>Costantea Alexandra-Cristina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54E4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A72CF3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3D798B57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4466A" w14:textId="77777777" w:rsidR="006F58F0" w:rsidRDefault="006F58F0">
      <w:pPr>
        <w:spacing w:line="240" w:lineRule="auto"/>
      </w:pPr>
      <w:r>
        <w:separator/>
      </w:r>
    </w:p>
  </w:footnote>
  <w:footnote w:type="continuationSeparator" w:id="0">
    <w:p w14:paraId="6C731702" w14:textId="77777777" w:rsidR="006F58F0" w:rsidRDefault="006F5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9ABEC" w14:textId="77777777" w:rsidR="008C4393" w:rsidRDefault="008C4393">
    <w:pPr>
      <w:rPr>
        <w:sz w:val="24"/>
      </w:rPr>
    </w:pPr>
  </w:p>
  <w:p w14:paraId="69B566E8" w14:textId="77777777" w:rsidR="008C4393" w:rsidRDefault="008C4393">
    <w:pPr>
      <w:pBdr>
        <w:top w:val="single" w:sz="6" w:space="1" w:color="auto"/>
      </w:pBdr>
      <w:rPr>
        <w:sz w:val="24"/>
      </w:rPr>
    </w:pPr>
  </w:p>
  <w:p w14:paraId="6F39BAE1" w14:textId="1CBF9C41" w:rsidR="008C4393" w:rsidRDefault="00317D39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Costantea Alexandra-Cristina</w:t>
    </w:r>
  </w:p>
  <w:p w14:paraId="131F0F09" w14:textId="29907CE6" w:rsidR="00C770E1" w:rsidRDefault="00C770E1" w:rsidP="00C770E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208010C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C0F680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42049CF1" w14:textId="77777777" w:rsidTr="00202C8D">
      <w:tc>
        <w:tcPr>
          <w:tcW w:w="9464" w:type="dxa"/>
        </w:tcPr>
        <w:p w14:paraId="4636DE8D" w14:textId="0E95BEB4" w:rsidR="00202C8D" w:rsidRDefault="00C770E1">
          <w:r>
            <w:t>Pet Hotel</w:t>
          </w:r>
        </w:p>
      </w:tc>
    </w:tr>
    <w:tr w:rsidR="00202C8D" w14:paraId="602F1273" w14:textId="77777777" w:rsidTr="00202C8D">
      <w:tc>
        <w:tcPr>
          <w:tcW w:w="9464" w:type="dxa"/>
        </w:tcPr>
        <w:p w14:paraId="46059B99" w14:textId="77777777" w:rsidR="00202C8D" w:rsidRDefault="00202C8D">
          <w:r>
            <w:t>Use-Case Model</w:t>
          </w:r>
        </w:p>
      </w:tc>
    </w:tr>
  </w:tbl>
  <w:p w14:paraId="08E3A5C4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402864"/>
    <w:multiLevelType w:val="hybridMultilevel"/>
    <w:tmpl w:val="8B827B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8C42EF"/>
    <w:multiLevelType w:val="hybridMultilevel"/>
    <w:tmpl w:val="39107B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E5530F"/>
    <w:multiLevelType w:val="hybridMultilevel"/>
    <w:tmpl w:val="62140A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D136DA1"/>
    <w:multiLevelType w:val="hybridMultilevel"/>
    <w:tmpl w:val="ED94E21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61F07EE"/>
    <w:multiLevelType w:val="hybridMultilevel"/>
    <w:tmpl w:val="E6829E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AB74169"/>
    <w:multiLevelType w:val="hybridMultilevel"/>
    <w:tmpl w:val="35AC94C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6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3"/>
  </w:num>
  <w:num w:numId="12">
    <w:abstractNumId w:val="11"/>
  </w:num>
  <w:num w:numId="13">
    <w:abstractNumId w:val="24"/>
  </w:num>
  <w:num w:numId="14">
    <w:abstractNumId w:val="10"/>
  </w:num>
  <w:num w:numId="15">
    <w:abstractNumId w:val="4"/>
  </w:num>
  <w:num w:numId="16">
    <w:abstractNumId w:val="23"/>
  </w:num>
  <w:num w:numId="17">
    <w:abstractNumId w:val="15"/>
  </w:num>
  <w:num w:numId="18">
    <w:abstractNumId w:val="6"/>
  </w:num>
  <w:num w:numId="19">
    <w:abstractNumId w:val="14"/>
  </w:num>
  <w:num w:numId="20">
    <w:abstractNumId w:val="8"/>
  </w:num>
  <w:num w:numId="21">
    <w:abstractNumId w:val="22"/>
  </w:num>
  <w:num w:numId="22">
    <w:abstractNumId w:val="9"/>
  </w:num>
  <w:num w:numId="23">
    <w:abstractNumId w:val="5"/>
  </w:num>
  <w:num w:numId="24">
    <w:abstractNumId w:val="19"/>
  </w:num>
  <w:num w:numId="25">
    <w:abstractNumId w:val="7"/>
  </w:num>
  <w:num w:numId="26">
    <w:abstractNumId w:val="17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02C8D"/>
    <w:rsid w:val="00254E45"/>
    <w:rsid w:val="002D02EB"/>
    <w:rsid w:val="00317D39"/>
    <w:rsid w:val="0048306E"/>
    <w:rsid w:val="0056530F"/>
    <w:rsid w:val="00570E86"/>
    <w:rsid w:val="00597873"/>
    <w:rsid w:val="00664E4B"/>
    <w:rsid w:val="006C543D"/>
    <w:rsid w:val="006F58F0"/>
    <w:rsid w:val="0079768E"/>
    <w:rsid w:val="007D3680"/>
    <w:rsid w:val="0084072A"/>
    <w:rsid w:val="008C4393"/>
    <w:rsid w:val="0090593F"/>
    <w:rsid w:val="009225D3"/>
    <w:rsid w:val="00B114A7"/>
    <w:rsid w:val="00C67FF4"/>
    <w:rsid w:val="00C709E3"/>
    <w:rsid w:val="00C770E1"/>
    <w:rsid w:val="00D047E9"/>
    <w:rsid w:val="00D720D3"/>
    <w:rsid w:val="00D81F7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81F04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47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Alexandra Costantea</cp:lastModifiedBy>
  <cp:revision>6</cp:revision>
  <dcterms:created xsi:type="dcterms:W3CDTF">2019-03-03T14:15:00Z</dcterms:created>
  <dcterms:modified xsi:type="dcterms:W3CDTF">2019-03-17T21:35:00Z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