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7FD6" w14:textId="34C0BAE3" w:rsidR="0085257A" w:rsidRPr="00AD232E" w:rsidRDefault="00510BA0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 Hotel</w:t>
      </w:r>
    </w:p>
    <w:p w14:paraId="19DB1062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41038B3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D5BEE3C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4ACF7160" w14:textId="77777777"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6A9F3347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133D5A3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3BA26B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76B888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436090C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9171D83" w14:textId="77777777" w:rsidTr="00AD232E">
        <w:trPr>
          <w:trHeight w:val="976"/>
        </w:trPr>
        <w:tc>
          <w:tcPr>
            <w:tcW w:w="2258" w:type="dxa"/>
          </w:tcPr>
          <w:p w14:paraId="787F16D6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3E9C0D19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03AF4D94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73FE3E7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14:paraId="36D40986" w14:textId="77777777"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D2F8B" w14:textId="77777777" w:rsidR="00540AC1" w:rsidRDefault="00540AC1">
      <w:pPr>
        <w:spacing w:line="240" w:lineRule="auto"/>
      </w:pPr>
      <w:r>
        <w:separator/>
      </w:r>
    </w:p>
  </w:endnote>
  <w:endnote w:type="continuationSeparator" w:id="0">
    <w:p w14:paraId="7616DC77" w14:textId="77777777" w:rsidR="00540AC1" w:rsidRDefault="00540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171E5B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753481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6BF914" w14:textId="216344A1" w:rsidR="00AD439A" w:rsidRDefault="00AD439A" w:rsidP="00510BA0">
          <w:pPr>
            <w:jc w:val="center"/>
          </w:pPr>
          <w:r>
            <w:sym w:font="Symbol" w:char="F0D3"/>
          </w:r>
          <w:r w:rsidR="00510BA0">
            <w:t>Costantea Alexandra-Cristina</w:t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510BA0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3F4CC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5986220D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A92A" w14:textId="77777777" w:rsidR="00540AC1" w:rsidRDefault="00540AC1">
      <w:pPr>
        <w:spacing w:line="240" w:lineRule="auto"/>
      </w:pPr>
      <w:r>
        <w:separator/>
      </w:r>
    </w:p>
  </w:footnote>
  <w:footnote w:type="continuationSeparator" w:id="0">
    <w:p w14:paraId="4150758B" w14:textId="77777777" w:rsidR="00540AC1" w:rsidRDefault="00540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E198" w14:textId="77777777" w:rsidR="00AD439A" w:rsidRDefault="00AD439A">
    <w:pPr>
      <w:rPr>
        <w:sz w:val="24"/>
      </w:rPr>
    </w:pPr>
  </w:p>
  <w:p w14:paraId="246E3F90" w14:textId="77777777" w:rsidR="00AD439A" w:rsidRDefault="00AD439A">
    <w:pPr>
      <w:pBdr>
        <w:top w:val="single" w:sz="6" w:space="1" w:color="auto"/>
      </w:pBdr>
      <w:rPr>
        <w:sz w:val="24"/>
      </w:rPr>
    </w:pPr>
  </w:p>
  <w:p w14:paraId="34894BC2" w14:textId="4FAC2706" w:rsidR="00AD439A" w:rsidRDefault="00510BA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Costantea Alexandra-Cristina</w:t>
    </w:r>
  </w:p>
  <w:p w14:paraId="122C2028" w14:textId="2D10C08E" w:rsidR="00AD439A" w:rsidRDefault="00510BA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41DA475E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DF0BAC3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7E9B79CD" w14:textId="77777777" w:rsidTr="002B5CE3">
      <w:tc>
        <w:tcPr>
          <w:tcW w:w="9464" w:type="dxa"/>
        </w:tcPr>
        <w:p w14:paraId="0AD3E8ED" w14:textId="0236484B" w:rsidR="002B5CE3" w:rsidRDefault="00510BA0">
          <w:r>
            <w:t>Pet Hotel</w:t>
          </w:r>
        </w:p>
      </w:tc>
    </w:tr>
    <w:tr w:rsidR="002B5CE3" w14:paraId="6D9A64C9" w14:textId="77777777" w:rsidTr="002B5CE3">
      <w:tc>
        <w:tcPr>
          <w:tcW w:w="9464" w:type="dxa"/>
        </w:tcPr>
        <w:p w14:paraId="2D9CA609" w14:textId="77777777" w:rsidR="002B5CE3" w:rsidRDefault="002B5CE3">
          <w:r>
            <w:t>Glossary</w:t>
          </w:r>
        </w:p>
      </w:tc>
    </w:tr>
  </w:tbl>
  <w:p w14:paraId="571951BA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B5CE3"/>
    <w:rsid w:val="00510BA0"/>
    <w:rsid w:val="00540AC1"/>
    <w:rsid w:val="005A3207"/>
    <w:rsid w:val="00600853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054BA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Alexandra Costantea</cp:lastModifiedBy>
  <cp:revision>3</cp:revision>
  <cp:lastPrinted>2001-03-15T12:26:00Z</cp:lastPrinted>
  <dcterms:created xsi:type="dcterms:W3CDTF">2019-03-03T14:24:00Z</dcterms:created>
  <dcterms:modified xsi:type="dcterms:W3CDTF">2019-03-17T20:48:00Z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